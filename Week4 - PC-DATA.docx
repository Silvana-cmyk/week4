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7E4D2E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127A8D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7C45E8F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A98CCBD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9AFF9EC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6A0FD0E" w14:textId="60C7C271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brevemente la differenza tra i comandi SELECT, INSERT, UPDATE E DELETE e fare un esempio per ognuno</w:t>
      </w:r>
    </w:p>
    <w:p w14:paraId="6A7B5745" w14:textId="7224286B" w:rsidR="0055596D" w:rsidRDefault="0055596D" w:rsidP="0055596D">
      <w:pPr>
        <w:rPr>
          <w:rFonts w:cstheme="minorHAnsi"/>
          <w:b/>
          <w:bCs/>
          <w:i/>
          <w:iCs/>
          <w:sz w:val="20"/>
          <w:szCs w:val="20"/>
          <w:lang w:val="it-IT"/>
        </w:rPr>
      </w:pPr>
      <w:r w:rsidRPr="0055596D">
        <w:rPr>
          <w:rFonts w:cstheme="minorHAnsi"/>
          <w:b/>
          <w:bCs/>
          <w:i/>
          <w:iCs/>
          <w:sz w:val="20"/>
          <w:szCs w:val="20"/>
          <w:lang w:val="it-IT"/>
        </w:rPr>
        <w:t>Select è l’istruzione di i</w:t>
      </w:r>
      <w:r>
        <w:rPr>
          <w:rFonts w:cstheme="minorHAnsi"/>
          <w:b/>
          <w:bCs/>
          <w:i/>
          <w:iCs/>
          <w:sz w:val="20"/>
          <w:szCs w:val="20"/>
          <w:lang w:val="it-IT"/>
        </w:rPr>
        <w:t>nterrogazione e restituisce il significato in forma di tabella; insert inserisce i valori in una tabella creata dall’utente, update è per aggiornare i valori di una tabella mentre delete serve per eliminare elementi di una tabella</w:t>
      </w:r>
    </w:p>
    <w:p w14:paraId="702F8C6D" w14:textId="6B2B1FAA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it-IT"/>
        </w:rPr>
      </w:pPr>
    </w:p>
    <w:p w14:paraId="706AB683" w14:textId="472CC50E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674CCC">
        <w:rPr>
          <w:rFonts w:cstheme="minorHAnsi"/>
          <w:b/>
          <w:bCs/>
          <w:i/>
          <w:iCs/>
          <w:sz w:val="20"/>
          <w:szCs w:val="20"/>
          <w:lang w:val="en-US"/>
        </w:rPr>
        <w:t>Ins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ert</w:t>
      </w:r>
      <w:r w:rsidRPr="00674CCC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into to table1 </w:t>
      </w:r>
      <w:proofErr w:type="gramStart"/>
      <w:r w:rsidRPr="00674CCC">
        <w:rPr>
          <w:rFonts w:cstheme="minorHAnsi"/>
          <w:b/>
          <w:bCs/>
          <w:i/>
          <w:iCs/>
          <w:sz w:val="20"/>
          <w:szCs w:val="20"/>
          <w:lang w:val="en-US"/>
        </w:rPr>
        <w:t>v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alues(</w:t>
      </w:r>
      <w:proofErr w:type="gramEnd"/>
      <w:r>
        <w:rPr>
          <w:rFonts w:cstheme="minorHAnsi"/>
          <w:b/>
          <w:bCs/>
          <w:i/>
          <w:iCs/>
          <w:sz w:val="20"/>
          <w:szCs w:val="20"/>
          <w:lang w:val="en-US"/>
        </w:rPr>
        <w:t>i1, i2…)</w:t>
      </w:r>
    </w:p>
    <w:p w14:paraId="1B907923" w14:textId="1083FF65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</w:p>
    <w:p w14:paraId="32E98AB4" w14:textId="5C11ABCE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Select *</w:t>
      </w:r>
    </w:p>
    <w:p w14:paraId="2CF8E7B6" w14:textId="407E1F03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From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autore</w:t>
      </w:r>
      <w:proofErr w:type="spellEnd"/>
    </w:p>
    <w:p w14:paraId="417885E4" w14:textId="47B54076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</w:p>
    <w:p w14:paraId="0F76D765" w14:textId="75299A84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Delete from tab1(</w:t>
      </w:r>
      <w:bookmarkStart w:id="0" w:name="_Hlk74307976"/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where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titolo</w:t>
      </w:r>
      <w:proofErr w:type="spellEnd"/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= ‘a’</w:t>
      </w:r>
      <w:bookmarkEnd w:id="0"/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0653DD08" w14:textId="5819AA32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</w:p>
    <w:p w14:paraId="6BA31DE6" w14:textId="0D07D244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Update table1</w:t>
      </w:r>
    </w:p>
    <w:p w14:paraId="001A3035" w14:textId="0B7135CE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Set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reddito</w:t>
      </w:r>
      <w:proofErr w:type="spellEnd"/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=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reddito</w:t>
      </w:r>
      <w:proofErr w:type="spellEnd"/>
      <w:r>
        <w:rPr>
          <w:rFonts w:cstheme="minorHAnsi"/>
          <w:b/>
          <w:bCs/>
          <w:i/>
          <w:iCs/>
          <w:sz w:val="20"/>
          <w:szCs w:val="20"/>
          <w:lang w:val="en-US"/>
        </w:rPr>
        <w:t>*11</w:t>
      </w:r>
    </w:p>
    <w:p w14:paraId="46D8FA51" w14:textId="1129C800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where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titolo</w:t>
      </w:r>
      <w:proofErr w:type="spellEnd"/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= ‘a’</w:t>
      </w:r>
    </w:p>
    <w:p w14:paraId="428D2873" w14:textId="77777777" w:rsid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</w:p>
    <w:p w14:paraId="037CE324" w14:textId="77777777" w:rsidR="00674CCC" w:rsidRPr="00674CCC" w:rsidRDefault="00674CCC" w:rsidP="0055596D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</w:p>
    <w:p w14:paraId="790F374D" w14:textId="62438FB3" w:rsidR="0055596D" w:rsidRDefault="005D38CC" w:rsidP="0055596D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Disegnare un esempio di tabelle con relazione 1:N e un esempio di relazione N:N e spiegare quali sono le differenze</w:t>
      </w:r>
    </w:p>
    <w:p w14:paraId="54ECA290" w14:textId="2300E309" w:rsidR="0055596D" w:rsidRDefault="0055596D" w:rsidP="0055596D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bookmarkStart w:id="1" w:name="_Hlk74305722"/>
      <w:r>
        <w:rPr>
          <w:rFonts w:cstheme="minorHAnsi"/>
          <w:b/>
          <w:bCs/>
          <w:i/>
          <w:iCs/>
          <w:sz w:val="20"/>
          <w:szCs w:val="20"/>
        </w:rPr>
        <w:t>Relazione 1 a n</w:t>
      </w:r>
    </w:p>
    <w:p w14:paraId="29CF28E6" w14:textId="14543504" w:rsidR="00BB5279" w:rsidRDefault="00BB5279" w:rsidP="00BB5279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A1D5B" wp14:editId="67F4F796">
                <wp:simplePos x="0" y="0"/>
                <wp:positionH relativeFrom="column">
                  <wp:posOffset>1784350</wp:posOffset>
                </wp:positionH>
                <wp:positionV relativeFrom="paragraph">
                  <wp:posOffset>39370</wp:posOffset>
                </wp:positionV>
                <wp:extent cx="330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B9A62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pt,3.1pt" to="166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" strokecolor="#4a7ebb"/>
            </w:pict>
          </mc:Fallback>
        </mc:AlternateContent>
      </w:r>
      <w:r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7D8291BF" wp14:editId="641641B6">
            <wp:extent cx="3702050" cy="1187450"/>
            <wp:effectExtent l="0" t="0" r="0" b="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983" w14:textId="77777777" w:rsidR="00BB5279" w:rsidRDefault="00BB5279" w:rsidP="00BB5279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714D63BB" w14:textId="7F4198F6" w:rsidR="00BB5279" w:rsidRDefault="00BB5279" w:rsidP="00BB5279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>Un responsabile può avere più gite per cui lavorare ma una gita ha solo un respinsabile</w:t>
      </w:r>
    </w:p>
    <w:p w14:paraId="043B5EF4" w14:textId="77777777" w:rsidR="00BB5279" w:rsidRDefault="00BB5279" w:rsidP="00BB5279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</w:p>
    <w:p w14:paraId="1B1F64C8" w14:textId="40F7F9EA" w:rsidR="00BB5279" w:rsidRDefault="00BB5279" w:rsidP="00BB5279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>Relazione n a n</w:t>
      </w:r>
    </w:p>
    <w:p w14:paraId="7412859E" w14:textId="77777777" w:rsidR="00BB5279" w:rsidRDefault="00BB5279" w:rsidP="0055596D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</w:p>
    <w:bookmarkEnd w:id="1"/>
    <w:p w14:paraId="2E60ED91" w14:textId="269116DD" w:rsidR="0055596D" w:rsidRPr="0055596D" w:rsidRDefault="0055596D" w:rsidP="0055596D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</w:p>
    <w:p w14:paraId="4DE42664" w14:textId="3BCB12EE" w:rsidR="00BB5279" w:rsidRDefault="00BB5279" w:rsidP="0055596D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</w:rPr>
        <w:lastRenderedPageBreak/>
        <w:drawing>
          <wp:inline distT="0" distB="0" distL="0" distR="0" wp14:anchorId="4DCA24BC" wp14:editId="1F77282B">
            <wp:extent cx="3702050" cy="103505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FB57" w14:textId="59D767F7" w:rsidR="00BB5279" w:rsidRDefault="00BB5279" w:rsidP="0055596D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37BC590E" w14:textId="24C042FD" w:rsidR="00BB5279" w:rsidRDefault="00BB5279" w:rsidP="0055596D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Una gita puo contenere più di un partecipante e un partecipante può partecipare a più gite</w:t>
      </w:r>
    </w:p>
    <w:p w14:paraId="09434A5D" w14:textId="77777777" w:rsidR="00BB5279" w:rsidRDefault="00BB5279" w:rsidP="0055596D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3DCCE969" w14:textId="77777777" w:rsidR="0055596D" w:rsidRDefault="0055596D" w:rsidP="0055596D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5F2B80CF" w14:textId="7948F993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la differenza tra una PRIMARY KEY e una FOREIGN KEY</w:t>
      </w:r>
    </w:p>
    <w:p w14:paraId="7F9B7EB3" w14:textId="52212165" w:rsidR="0055596D" w:rsidRDefault="0055596D" w:rsidP="0055596D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 w:rsidRPr="0055596D">
        <w:rPr>
          <w:rFonts w:cstheme="minorHAnsi"/>
          <w:b/>
          <w:bCs/>
          <w:i/>
          <w:iCs/>
          <w:sz w:val="20"/>
          <w:szCs w:val="20"/>
        </w:rPr>
        <w:t>Primary key: i valori della primary key sono</w:t>
      </w:r>
      <w:r>
        <w:rPr>
          <w:rFonts w:cstheme="minorHAnsi"/>
          <w:b/>
          <w:bCs/>
          <w:i/>
          <w:iCs/>
          <w:sz w:val="20"/>
          <w:szCs w:val="20"/>
        </w:rPr>
        <w:t xml:space="preserve"> unici e non possono essere null, identifica univocamente un elemento della tabella</w:t>
      </w:r>
    </w:p>
    <w:p w14:paraId="09205542" w14:textId="3D27D5AB" w:rsidR="0055596D" w:rsidRPr="0055596D" w:rsidRDefault="0055596D" w:rsidP="0055596D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 w:rsidRPr="0055596D">
        <w:rPr>
          <w:rFonts w:cstheme="minorHAnsi"/>
          <w:b/>
          <w:bCs/>
          <w:i/>
          <w:iCs/>
          <w:sz w:val="20"/>
          <w:szCs w:val="20"/>
        </w:rPr>
        <w:t>Foreign key: permette di definire</w:t>
      </w:r>
      <w:r>
        <w:rPr>
          <w:rFonts w:cstheme="minorHAnsi"/>
          <w:b/>
          <w:bCs/>
          <w:i/>
          <w:iCs/>
          <w:sz w:val="20"/>
          <w:szCs w:val="20"/>
        </w:rPr>
        <w:t xml:space="preserve"> vincoli di integrità referenziale</w:t>
      </w:r>
    </w:p>
    <w:p w14:paraId="57A53F9B" w14:textId="77777777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Date le seguenti tabelle che identificano l’associazione tra alunni di una scuola e le relative classi scrivere la “SELECT con JOIN” per ottenere l’elenco degli alunni con le informazioni della classe a loro assegnata</w:t>
      </w:r>
    </w:p>
    <w:p w14:paraId="234CA3BD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Alunno</w:t>
      </w:r>
    </w:p>
    <w:p w14:paraId="073F8C45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ID(PRIMARY KEY)</w:t>
      </w:r>
    </w:p>
    <w:p w14:paraId="75BB4C54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Nome</w:t>
      </w:r>
    </w:p>
    <w:p w14:paraId="4C9E62E8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33F9422B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</w:rPr>
        <w:tab/>
      </w:r>
      <w:proofErr w:type="spellStart"/>
      <w:r w:rsidRPr="000863CA">
        <w:rPr>
          <w:rFonts w:cstheme="minorHAnsi"/>
          <w:i/>
          <w:iCs/>
          <w:sz w:val="20"/>
          <w:szCs w:val="20"/>
          <w:lang w:val="en-US"/>
        </w:rPr>
        <w:t>ClasseID</w:t>
      </w:r>
      <w:proofErr w:type="spellEnd"/>
    </w:p>
    <w:p w14:paraId="31096564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0863CA">
        <w:rPr>
          <w:rFonts w:cstheme="minorHAnsi"/>
          <w:i/>
          <w:iCs/>
          <w:sz w:val="20"/>
          <w:szCs w:val="20"/>
          <w:lang w:val="en-US"/>
        </w:rPr>
        <w:t>Classe</w:t>
      </w:r>
      <w:proofErr w:type="spellEnd"/>
    </w:p>
    <w:p w14:paraId="640DC431" w14:textId="77777777" w:rsidR="005D38CC" w:rsidRPr="004754A0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ab/>
      </w:r>
      <w:proofErr w:type="gramStart"/>
      <w:r w:rsidRPr="004754A0">
        <w:rPr>
          <w:rFonts w:cstheme="minorHAnsi"/>
          <w:i/>
          <w:iCs/>
          <w:sz w:val="20"/>
          <w:szCs w:val="20"/>
          <w:lang w:val="en-US"/>
        </w:rPr>
        <w:t>ID(</w:t>
      </w:r>
      <w:proofErr w:type="gramEnd"/>
      <w:r w:rsidRPr="004754A0">
        <w:rPr>
          <w:rFonts w:cstheme="minorHAnsi"/>
          <w:i/>
          <w:iCs/>
          <w:sz w:val="20"/>
          <w:szCs w:val="20"/>
          <w:lang w:val="en-US"/>
        </w:rPr>
        <w:t>PRIMARY KEY)</w:t>
      </w:r>
    </w:p>
    <w:p w14:paraId="407017E6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4754A0">
        <w:rPr>
          <w:rFonts w:cstheme="minorHAnsi"/>
          <w:i/>
          <w:iCs/>
          <w:sz w:val="20"/>
          <w:szCs w:val="20"/>
          <w:lang w:val="en-US"/>
        </w:rPr>
        <w:tab/>
      </w:r>
      <w:r>
        <w:rPr>
          <w:rFonts w:cstheme="minorHAnsi"/>
          <w:i/>
          <w:iCs/>
          <w:sz w:val="20"/>
          <w:szCs w:val="20"/>
        </w:rPr>
        <w:t>Nome</w:t>
      </w:r>
    </w:p>
    <w:p w14:paraId="04ACBE17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52E52D76" w14:textId="129601F1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DataNascita</w:t>
      </w:r>
    </w:p>
    <w:p w14:paraId="1FD535AC" w14:textId="5178C706" w:rsidR="00BB5279" w:rsidRDefault="00BB5279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21780C38" w14:textId="22E94E4F" w:rsidR="00BB5279" w:rsidRDefault="00BB5279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----------</w:t>
      </w:r>
    </w:p>
    <w:p w14:paraId="6B6DE75E" w14:textId="0E44C434" w:rsidR="00BB5279" w:rsidRDefault="00BB5279" w:rsidP="005D38CC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BB527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Select a.*, </w:t>
      </w:r>
      <w:proofErr w:type="spellStart"/>
      <w:proofErr w:type="gramStart"/>
      <w:r w:rsidRPr="00BB5279">
        <w:rPr>
          <w:rFonts w:cstheme="minorHAnsi"/>
          <w:b/>
          <w:bCs/>
          <w:i/>
          <w:iCs/>
          <w:sz w:val="20"/>
          <w:szCs w:val="20"/>
          <w:lang w:val="en-US"/>
        </w:rPr>
        <w:t>c.nome</w:t>
      </w:r>
      <w:proofErr w:type="spellEnd"/>
      <w:proofErr w:type="gramEnd"/>
      <w:r w:rsidRPr="00BB527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s ‘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nome</w:t>
      </w:r>
      <w:proofErr w:type="spellEnd"/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classe</w:t>
      </w:r>
      <w:proofErr w:type="spellEnd"/>
      <w:r>
        <w:rPr>
          <w:rFonts w:cstheme="minorHAnsi"/>
          <w:b/>
          <w:bCs/>
          <w:i/>
          <w:iCs/>
          <w:sz w:val="20"/>
          <w:szCs w:val="20"/>
          <w:lang w:val="en-US"/>
        </w:rPr>
        <w:t>’</w:t>
      </w:r>
    </w:p>
    <w:p w14:paraId="7F27C0C0" w14:textId="21750FB2" w:rsidR="00BB5279" w:rsidRDefault="00BB5279" w:rsidP="005D38CC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From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alunno</w:t>
      </w:r>
      <w:proofErr w:type="spellEnd"/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</w:t>
      </w:r>
    </w:p>
    <w:p w14:paraId="22E7E20D" w14:textId="5F42CA9E" w:rsidR="00BB5279" w:rsidRDefault="00BB5279" w:rsidP="005D38CC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Join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classe</w:t>
      </w:r>
      <w:proofErr w:type="spellEnd"/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c</w:t>
      </w:r>
    </w:p>
    <w:p w14:paraId="2063F514" w14:textId="5D854FA3" w:rsidR="00BB5279" w:rsidRDefault="00BB5279" w:rsidP="005D38CC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On </w:t>
      </w:r>
      <w:proofErr w:type="spellStart"/>
      <w:proofErr w:type="gramStart"/>
      <w:r>
        <w:rPr>
          <w:rFonts w:cstheme="minorHAnsi"/>
          <w:b/>
          <w:bCs/>
          <w:i/>
          <w:iCs/>
          <w:sz w:val="20"/>
          <w:szCs w:val="20"/>
          <w:lang w:val="en-US"/>
        </w:rPr>
        <w:t>a.classeID</w:t>
      </w:r>
      <w:proofErr w:type="spellEnd"/>
      <w:proofErr w:type="gramEnd"/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= </w:t>
      </w:r>
      <w:proofErr w:type="spellStart"/>
      <w:r>
        <w:rPr>
          <w:rFonts w:cstheme="minorHAnsi"/>
          <w:b/>
          <w:bCs/>
          <w:i/>
          <w:iCs/>
          <w:sz w:val="20"/>
          <w:szCs w:val="20"/>
          <w:lang w:val="en-US"/>
        </w:rPr>
        <w:t>c.Id</w:t>
      </w:r>
      <w:proofErr w:type="spellEnd"/>
    </w:p>
    <w:p w14:paraId="5E4CFD0D" w14:textId="77777777" w:rsidR="00BB5279" w:rsidRPr="00BB5279" w:rsidRDefault="00BB5279" w:rsidP="005D38CC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  <w:lang w:val="en-US"/>
        </w:rPr>
      </w:pPr>
    </w:p>
    <w:p w14:paraId="390C22AD" w14:textId="77777777" w:rsidR="00BB5279" w:rsidRPr="00BB5279" w:rsidRDefault="00BB5279" w:rsidP="005D38CC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  <w:lang w:val="en-US"/>
        </w:rPr>
      </w:pPr>
    </w:p>
    <w:p w14:paraId="7359830C" w14:textId="4C055DF1" w:rsidR="00BB5279" w:rsidRPr="00BB5279" w:rsidRDefault="00BB5279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04F1C6B0" w14:textId="4A600323" w:rsidR="00BB5279" w:rsidRPr="00BB5279" w:rsidRDefault="00BB5279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60652E34" w14:textId="77777777" w:rsidR="00BB5279" w:rsidRPr="00BB5279" w:rsidRDefault="00BB5279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75B5175B" w14:textId="524E1B84" w:rsidR="000E5240" w:rsidRPr="005D38CC" w:rsidRDefault="005D38CC" w:rsidP="005D38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Quando si utilizza l’istruzione “GROUP BY”. Fare un esempio pratico comprensivo di query SQL</w:t>
      </w:r>
      <w:r w:rsidR="00123AE9" w:rsidRPr="005D38CC">
        <w:rPr>
          <w:rFonts w:cstheme="minorHAnsi"/>
          <w:i/>
          <w:iCs/>
          <w:sz w:val="20"/>
          <w:szCs w:val="20"/>
        </w:rPr>
        <w:br/>
      </w:r>
    </w:p>
    <w:p w14:paraId="36C37581" w14:textId="77777777" w:rsidR="00BB5279" w:rsidRPr="009E7B10" w:rsidRDefault="00BB5279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 w:rsidRPr="009E7B10">
        <w:rPr>
          <w:rFonts w:cstheme="minorHAnsi"/>
          <w:b/>
          <w:bCs/>
          <w:i/>
          <w:iCs/>
          <w:sz w:val="20"/>
          <w:szCs w:val="20"/>
        </w:rPr>
        <w:t>‘group by’ serve per raggruppare una lista attributi. Si usa qundo si trova un count, o sum o avg per esempio.</w:t>
      </w:r>
    </w:p>
    <w:p w14:paraId="50E3E7D6" w14:textId="77777777" w:rsidR="00BB5279" w:rsidRPr="009E7B10" w:rsidRDefault="00BB5279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</w:p>
    <w:p w14:paraId="24E414D6" w14:textId="77777777" w:rsidR="00BB5279" w:rsidRPr="009E7B10" w:rsidRDefault="00BB5279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 w:rsidRPr="009E7B10">
        <w:rPr>
          <w:rFonts w:cstheme="minorHAnsi"/>
          <w:b/>
          <w:bCs/>
          <w:i/>
          <w:iCs/>
          <w:sz w:val="20"/>
          <w:szCs w:val="20"/>
        </w:rPr>
        <w:t>Select p.nome, count(*)</w:t>
      </w:r>
    </w:p>
    <w:p w14:paraId="62EAA956" w14:textId="77777777" w:rsidR="00BB5279" w:rsidRPr="009E7B10" w:rsidRDefault="00BB5279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 w:rsidRPr="009E7B10">
        <w:rPr>
          <w:rFonts w:cstheme="minorHAnsi"/>
          <w:b/>
          <w:bCs/>
          <w:i/>
          <w:iCs/>
          <w:sz w:val="20"/>
          <w:szCs w:val="20"/>
        </w:rPr>
        <w:t>From padre p</w:t>
      </w:r>
    </w:p>
    <w:p w14:paraId="285698DF" w14:textId="77777777" w:rsidR="00BB5279" w:rsidRPr="009E7B10" w:rsidRDefault="00BB5279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 w:rsidRPr="009E7B10">
        <w:rPr>
          <w:rFonts w:cstheme="minorHAnsi"/>
          <w:b/>
          <w:bCs/>
          <w:i/>
          <w:iCs/>
          <w:sz w:val="20"/>
          <w:szCs w:val="20"/>
        </w:rPr>
        <w:t>Join figlio f</w:t>
      </w:r>
    </w:p>
    <w:p w14:paraId="09DCEA9F" w14:textId="77777777" w:rsidR="00BB5279" w:rsidRPr="009E7B10" w:rsidRDefault="00BB5279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9E7B10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On p.id = </w:t>
      </w:r>
      <w:proofErr w:type="spellStart"/>
      <w:proofErr w:type="gramStart"/>
      <w:r w:rsidRPr="009E7B10">
        <w:rPr>
          <w:rFonts w:cstheme="minorHAnsi"/>
          <w:b/>
          <w:bCs/>
          <w:i/>
          <w:iCs/>
          <w:sz w:val="20"/>
          <w:szCs w:val="20"/>
          <w:lang w:val="en-US"/>
        </w:rPr>
        <w:t>f.padreid</w:t>
      </w:r>
      <w:proofErr w:type="spellEnd"/>
      <w:proofErr w:type="gramEnd"/>
    </w:p>
    <w:p w14:paraId="705C1D1C" w14:textId="15F4EE44" w:rsidR="00CD04EC" w:rsidRPr="009E7B10" w:rsidRDefault="00BB5279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9E7B10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9E7B10">
        <w:rPr>
          <w:rFonts w:cstheme="minorHAnsi"/>
          <w:b/>
          <w:bCs/>
          <w:i/>
          <w:iCs/>
          <w:sz w:val="20"/>
          <w:szCs w:val="20"/>
          <w:lang w:val="en-US"/>
        </w:rPr>
        <w:t>p.nome</w:t>
      </w:r>
      <w:proofErr w:type="spellEnd"/>
      <w:proofErr w:type="gramEnd"/>
      <w:r w:rsidR="000E5240" w:rsidRPr="009E7B10">
        <w:rPr>
          <w:rFonts w:cstheme="minorHAnsi"/>
          <w:b/>
          <w:bCs/>
          <w:i/>
          <w:iCs/>
          <w:sz w:val="20"/>
          <w:szCs w:val="20"/>
          <w:lang w:val="en-US"/>
        </w:rPr>
        <w:br/>
      </w:r>
    </w:p>
    <w:p w14:paraId="50051716" w14:textId="7AFC959C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4704724A" w14:textId="10A15B06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192DBC5D" w14:textId="0AA004B2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37E0CA06" w14:textId="45B32C35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05B3D9E7" w14:textId="5FBB34EE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2BEA6947" w14:textId="5AD581F6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4BE7AAE9" w14:textId="11947FBE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08F5605D" w14:textId="487E7613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368489C6" w14:textId="15A646BA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26F40039" w14:textId="79B95C73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571CAE7F" w14:textId="025F2EC2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18917C2E" w14:textId="2055B0EE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12715821" w14:textId="214EB046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62CD2F71" w14:textId="74A1DCDC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00A2E9D3" w14:textId="04F0E78C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28EF9990" w14:textId="0AE2F507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3FDEBB36" w14:textId="1B00C52C" w:rsidR="006041E2" w:rsidRPr="00BB5279" w:rsidRDefault="006041E2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0798FBEF" w14:textId="77777777" w:rsidR="00573F0E" w:rsidRPr="00BB5279" w:rsidRDefault="00573F0E" w:rsidP="006041E2">
      <w:pPr>
        <w:rPr>
          <w:rFonts w:cstheme="minorHAnsi"/>
          <w:i/>
          <w:iCs/>
          <w:sz w:val="16"/>
          <w:szCs w:val="16"/>
          <w:lang w:val="en-US"/>
        </w:rPr>
      </w:pPr>
    </w:p>
    <w:p w14:paraId="7AC5D971" w14:textId="77777777" w:rsidR="00BB5279" w:rsidRDefault="00BB5279" w:rsidP="00331C39">
      <w:pPr>
        <w:rPr>
          <w:rFonts w:cstheme="minorHAnsi"/>
          <w:i/>
          <w:iCs/>
          <w:sz w:val="20"/>
          <w:szCs w:val="20"/>
          <w:lang w:val="it-IT"/>
        </w:rPr>
      </w:pPr>
    </w:p>
    <w:p w14:paraId="43F143E1" w14:textId="77777777" w:rsidR="00BB5279" w:rsidRDefault="00BB5279" w:rsidP="00331C39">
      <w:pPr>
        <w:rPr>
          <w:rFonts w:cstheme="minorHAnsi"/>
          <w:i/>
          <w:iCs/>
          <w:sz w:val="20"/>
          <w:szCs w:val="20"/>
          <w:lang w:val="it-IT"/>
        </w:rPr>
      </w:pPr>
    </w:p>
    <w:p w14:paraId="34F17B8D" w14:textId="1333C3F5" w:rsidR="00331C39" w:rsidRPr="00DF6D5F" w:rsidRDefault="00CC050D" w:rsidP="00331C39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Esercitazione</w:t>
      </w:r>
      <w:r w:rsidR="00F60AF1" w:rsidRPr="00DF6D5F">
        <w:rPr>
          <w:rFonts w:cstheme="minorHAnsi"/>
          <w:i/>
          <w:iCs/>
          <w:sz w:val="20"/>
          <w:szCs w:val="20"/>
          <w:lang w:val="it-IT"/>
        </w:rPr>
        <w:t xml:space="preserve"> pratica</w:t>
      </w:r>
    </w:p>
    <w:p w14:paraId="6637656E" w14:textId="0821023C" w:rsidR="004F12D3" w:rsidRPr="00DF6D5F" w:rsidRDefault="005D38CC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Si vuole realizzare un sistema informativo per automatizzare la gestione di un negozio di dischi.</w:t>
      </w:r>
    </w:p>
    <w:p w14:paraId="295F97DD" w14:textId="5351B873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1DF257" w14:textId="328FC0DA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Le entità coinvolte sono:</w:t>
      </w:r>
    </w:p>
    <w:p w14:paraId="105D54E7" w14:textId="4CC2E2F1" w:rsidR="004F12D3" w:rsidRPr="00DF6D5F" w:rsidRDefault="004F12D3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Album:</w:t>
      </w:r>
    </w:p>
    <w:p w14:paraId="68518ECA" w14:textId="6DD4E635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Titolo</w:t>
      </w:r>
    </w:p>
    <w:p w14:paraId="1B907AF7" w14:textId="18494496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Anno di uscita</w:t>
      </w:r>
    </w:p>
    <w:p w14:paraId="4DD8FB4B" w14:textId="71136F23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Casa </w:t>
      </w:r>
      <w:r w:rsidR="00EE0FFF" w:rsidRPr="00DF6D5F">
        <w:rPr>
          <w:rFonts w:cstheme="minorHAnsi"/>
          <w:i/>
          <w:iCs/>
          <w:sz w:val="20"/>
          <w:szCs w:val="20"/>
        </w:rPr>
        <w:t>discografica</w:t>
      </w:r>
    </w:p>
    <w:p w14:paraId="4CB66849" w14:textId="1A410161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Genere </w:t>
      </w:r>
    </w:p>
    <w:p w14:paraId="564AA175" w14:textId="351B9FE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Supporto di distribuzione</w:t>
      </w:r>
    </w:p>
    <w:p w14:paraId="50F7D30A" w14:textId="43C999B8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Brano:</w:t>
      </w:r>
    </w:p>
    <w:p w14:paraId="281AF6F8" w14:textId="2D39656E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Ttitolo</w:t>
      </w:r>
    </w:p>
    <w:p w14:paraId="0DF5030F" w14:textId="3AAD452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Durata (espressa in secondi)</w:t>
      </w:r>
    </w:p>
    <w:p w14:paraId="21BCD5E1" w14:textId="3642ED8B" w:rsidR="004F12D3" w:rsidRPr="00DF6D5F" w:rsidRDefault="004F12D3" w:rsidP="004F12D3">
      <w:p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Band:</w:t>
      </w:r>
    </w:p>
    <w:p w14:paraId="409FAD69" w14:textId="6CDF0AF5" w:rsidR="004F12D3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Nome</w:t>
      </w:r>
    </w:p>
    <w:p w14:paraId="43B45A1B" w14:textId="6666DBF8" w:rsidR="004754A0" w:rsidRPr="00DF6D5F" w:rsidRDefault="004754A0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NumeroComponenti</w:t>
      </w:r>
    </w:p>
    <w:p w14:paraId="225B455E" w14:textId="4375F799" w:rsidR="004F12D3" w:rsidRPr="00DF6D5F" w:rsidRDefault="004F12D3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È possibile che uno stesso brano faccia parte di più di un album (ad es. le raccolte contengono brani appartenenti, in genere, ad album già pubblicati).</w:t>
      </w:r>
    </w:p>
    <w:p w14:paraId="7C144B60" w14:textId="3C346726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4165DE98" w14:textId="061667DD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Individuare </w:t>
      </w:r>
      <w:r w:rsidR="00573F0E" w:rsidRPr="00DF6D5F">
        <w:rPr>
          <w:rFonts w:cstheme="minorHAnsi"/>
          <w:i/>
          <w:iCs/>
          <w:sz w:val="20"/>
          <w:szCs w:val="20"/>
          <w:lang w:val="it-IT"/>
        </w:rPr>
        <w:t>la soluzione più adatta a livello di tabelle e creare tutte le relazioni necessarie.</w:t>
      </w:r>
    </w:p>
    <w:p w14:paraId="249B405C" w14:textId="19C1AF2E" w:rsidR="00573F0E" w:rsidRPr="00DF6D5F" w:rsidRDefault="00573F0E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Implementare i seguenti vincoli:</w:t>
      </w:r>
    </w:p>
    <w:p w14:paraId="366A39A6" w14:textId="36EEF72D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Gli id devono essere autoincrementali</w:t>
      </w:r>
    </w:p>
    <w:p w14:paraId="088D45DA" w14:textId="55B62C5F" w:rsidR="00573F0E" w:rsidRPr="00DF6D5F" w:rsidRDefault="00573F0E" w:rsidP="000863CA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Un album deve essere considerato unico sulla base del titolo, anno di uscita, casa editrice e genere</w:t>
      </w:r>
      <w:r w:rsidR="000863CA" w:rsidRPr="00DF6D5F">
        <w:rPr>
          <w:rFonts w:cstheme="minorHAnsi"/>
          <w:i/>
          <w:iCs/>
          <w:sz w:val="20"/>
          <w:szCs w:val="20"/>
        </w:rPr>
        <w:t xml:space="preserve"> (se uno stesso album viene memorizzato su, ad esempio, due supporti differenti, i dati relativi a quell’album devono essere registrati separatamente).</w:t>
      </w:r>
    </w:p>
    <w:p w14:paraId="1F981F25" w14:textId="77777777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genere può essere di queste tipologie (Classico, jazz, pop, rock, metal)</w:t>
      </w:r>
    </w:p>
    <w:p w14:paraId="48C415A0" w14:textId="616DCF29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supporto di distribuzione deve essere scelto tra (CD, Vinile, Streaming)</w:t>
      </w:r>
    </w:p>
    <w:p w14:paraId="66893C3D" w14:textId="77777777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F7A0455" w14:textId="00B1CE24" w:rsidR="00573F0E" w:rsidRPr="00DF6D5F" w:rsidRDefault="00573F0E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lastRenderedPageBreak/>
        <w:t>Una volta realizzato il modello concettuale ed entità-relazionale realizzare le seguenti query SQL:</w:t>
      </w:r>
    </w:p>
    <w:p w14:paraId="4A0ABA2B" w14:textId="1A8C693E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i titoli degli album de</w:t>
      </w:r>
      <w:r w:rsidR="000863CA" w:rsidRPr="00DF6D5F">
        <w:rPr>
          <w:rFonts w:cstheme="minorHAnsi"/>
          <w:i/>
          <w:iCs/>
          <w:sz w:val="20"/>
          <w:szCs w:val="20"/>
        </w:rPr>
        <w:t>gli</w:t>
      </w:r>
      <w:r w:rsidRPr="00DF6D5F">
        <w:rPr>
          <w:rFonts w:cstheme="minorHAnsi"/>
          <w:i/>
          <w:iCs/>
          <w:sz w:val="20"/>
          <w:szCs w:val="20"/>
        </w:rPr>
        <w:t xml:space="preserve"> “883”;</w:t>
      </w:r>
    </w:p>
    <w:p w14:paraId="17AE2998" w14:textId="3925E3A4" w:rsidR="00C25A3F" w:rsidRPr="00DF6D5F" w:rsidRDefault="00C25A3F" w:rsidP="00C25A3F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Selezionare tutti gli album editi dalla casa editrice nell’anno specificato;</w:t>
      </w:r>
    </w:p>
    <w:p w14:paraId="74867876" w14:textId="15F9C96B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tutti i titoli delle canzoni d</w:t>
      </w:r>
      <w:r w:rsidR="00C25A3F" w:rsidRPr="00DF6D5F">
        <w:rPr>
          <w:rFonts w:cstheme="minorHAnsi"/>
          <w:i/>
          <w:iCs/>
          <w:sz w:val="20"/>
          <w:szCs w:val="20"/>
        </w:rPr>
        <w:t>ei</w:t>
      </w:r>
      <w:r w:rsidRPr="00DF6D5F">
        <w:rPr>
          <w:rFonts w:cstheme="minorHAnsi"/>
          <w:i/>
          <w:iCs/>
          <w:sz w:val="20"/>
          <w:szCs w:val="20"/>
        </w:rPr>
        <w:t xml:space="preserve"> </w:t>
      </w:r>
      <w:r w:rsidR="00C25A3F" w:rsidRPr="00DF6D5F">
        <w:rPr>
          <w:rFonts w:cstheme="minorHAnsi"/>
          <w:i/>
          <w:iCs/>
          <w:sz w:val="20"/>
          <w:szCs w:val="20"/>
        </w:rPr>
        <w:t>“Maneskin</w:t>
      </w:r>
      <w:r w:rsidRPr="00DF6D5F">
        <w:rPr>
          <w:rFonts w:cstheme="minorHAnsi"/>
          <w:i/>
          <w:iCs/>
          <w:sz w:val="20"/>
          <w:szCs w:val="20"/>
        </w:rPr>
        <w:t>” appartenenti ad album pubblicati prima del 2</w:t>
      </w:r>
      <w:r w:rsidR="00BA0052">
        <w:rPr>
          <w:rFonts w:cstheme="minorHAnsi"/>
          <w:i/>
          <w:iCs/>
          <w:sz w:val="20"/>
          <w:szCs w:val="20"/>
        </w:rPr>
        <w:t>019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6EF2955F" w14:textId="0E635DCC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</w:t>
      </w:r>
      <w:r w:rsidR="00573F0E" w:rsidRPr="00DF6D5F">
        <w:rPr>
          <w:rFonts w:cstheme="minorHAnsi"/>
          <w:i/>
          <w:iCs/>
          <w:sz w:val="20"/>
          <w:szCs w:val="20"/>
        </w:rPr>
        <w:t>ndividuare tutti gli album in cui è contenuta</w:t>
      </w:r>
      <w:r w:rsidRPr="00DF6D5F">
        <w:rPr>
          <w:rFonts w:cstheme="minorHAnsi"/>
          <w:i/>
          <w:iCs/>
          <w:sz w:val="20"/>
          <w:szCs w:val="20"/>
        </w:rPr>
        <w:t xml:space="preserve"> la canzone “Imagine”</w:t>
      </w:r>
      <w:r w:rsidR="00573F0E" w:rsidRPr="00DF6D5F">
        <w:rPr>
          <w:rFonts w:cstheme="minorHAnsi"/>
          <w:i/>
          <w:iCs/>
          <w:sz w:val="20"/>
          <w:szCs w:val="20"/>
        </w:rPr>
        <w:t>;</w:t>
      </w:r>
    </w:p>
    <w:p w14:paraId="5138323F" w14:textId="0E46CB9E" w:rsidR="00C25A3F" w:rsidRPr="00DF6D5F" w:rsidRDefault="00C25A3F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Re</w:t>
      </w:r>
      <w:r w:rsidR="00AD0F34" w:rsidRPr="00DF6D5F">
        <w:rPr>
          <w:rFonts w:cstheme="minorHAnsi"/>
          <w:i/>
          <w:iCs/>
          <w:sz w:val="20"/>
          <w:szCs w:val="20"/>
        </w:rPr>
        <w:t>stituire il numero totale di canzoni eseguite</w:t>
      </w:r>
      <w:r w:rsidRPr="00DF6D5F">
        <w:rPr>
          <w:rFonts w:cstheme="minorHAnsi"/>
          <w:i/>
          <w:iCs/>
          <w:sz w:val="20"/>
          <w:szCs w:val="20"/>
        </w:rPr>
        <w:t xml:space="preserve"> dalla band “The Giornalisti”</w:t>
      </w:r>
      <w:r w:rsidR="00AD0F34" w:rsidRPr="00DF6D5F">
        <w:rPr>
          <w:rFonts w:cstheme="minorHAnsi"/>
          <w:i/>
          <w:iCs/>
          <w:sz w:val="20"/>
          <w:szCs w:val="20"/>
        </w:rPr>
        <w:t>;</w:t>
      </w:r>
    </w:p>
    <w:p w14:paraId="7F6FBA69" w14:textId="4B65BDE0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C</w:t>
      </w:r>
      <w:r w:rsidR="00573F0E" w:rsidRPr="00DF6D5F">
        <w:rPr>
          <w:rFonts w:cstheme="minorHAnsi"/>
          <w:i/>
          <w:iCs/>
          <w:sz w:val="20"/>
          <w:szCs w:val="20"/>
        </w:rPr>
        <w:t>ontare per ogni album, l</w:t>
      </w:r>
      <w:r w:rsidRPr="00DF6D5F">
        <w:rPr>
          <w:rFonts w:cstheme="minorHAnsi"/>
          <w:i/>
          <w:iCs/>
          <w:sz w:val="20"/>
          <w:szCs w:val="20"/>
        </w:rPr>
        <w:t xml:space="preserve">a somma dei minuti </w:t>
      </w:r>
      <w:r w:rsidR="00AD0F34" w:rsidRPr="00DF6D5F">
        <w:rPr>
          <w:rFonts w:cstheme="minorHAnsi"/>
          <w:i/>
          <w:iCs/>
          <w:sz w:val="20"/>
          <w:szCs w:val="20"/>
        </w:rPr>
        <w:t>dei brani contenuti.</w:t>
      </w:r>
    </w:p>
    <w:p w14:paraId="1E1A7F42" w14:textId="47878A16" w:rsidR="00152454" w:rsidRPr="00DF6D5F" w:rsidRDefault="00152454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DDBE25C" w14:textId="4BA9E4E1" w:rsidR="00D472AB" w:rsidRPr="00DF6D5F" w:rsidRDefault="00D472AB" w:rsidP="00D472A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Creare una view che mostri i dati completi dell’album, dell’artista e dei brani contenuti in essa</w:t>
      </w:r>
    </w:p>
    <w:p w14:paraId="18486F75" w14:textId="4FBE5FE2" w:rsidR="000C4A51" w:rsidRPr="00DF6D5F" w:rsidRDefault="00D472AB" w:rsidP="008D739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Scrivere una funzione utente che calcoli per ogni genere musicale quanti album sono inseriti in catalogo;</w:t>
      </w:r>
    </w:p>
    <w:p w14:paraId="1ECBB5F2" w14:textId="50D5C799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Github.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216C" w14:textId="77777777" w:rsidR="007B1456" w:rsidRDefault="007B145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8F56ADE" w14:textId="77777777" w:rsidR="007B1456" w:rsidRDefault="007B145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04F0" w14:textId="77777777" w:rsidR="007B1456" w:rsidRDefault="007B145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3CC635F" w14:textId="77777777" w:rsidR="007B1456" w:rsidRDefault="007B145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55185"/>
    <w:multiLevelType w:val="multilevel"/>
    <w:tmpl w:val="9A1C8920"/>
    <w:numStyleLink w:val="Answers"/>
  </w:abstractNum>
  <w:abstractNum w:abstractNumId="24" w15:restartNumberingAfterBreak="0">
    <w:nsid w:val="49AF741D"/>
    <w:multiLevelType w:val="multilevel"/>
    <w:tmpl w:val="9A1C8920"/>
    <w:numStyleLink w:val="Answers"/>
  </w:abstractNum>
  <w:abstractNum w:abstractNumId="25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67173671"/>
    <w:multiLevelType w:val="multilevel"/>
    <w:tmpl w:val="9A1C8920"/>
    <w:numStyleLink w:val="Answers"/>
  </w:abstractNum>
  <w:abstractNum w:abstractNumId="28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20"/>
  </w:num>
  <w:num w:numId="18">
    <w:abstractNumId w:val="0"/>
  </w:num>
  <w:num w:numId="19">
    <w:abstractNumId w:val="8"/>
  </w:num>
  <w:num w:numId="20">
    <w:abstractNumId w:val="29"/>
  </w:num>
  <w:num w:numId="21">
    <w:abstractNumId w:val="19"/>
  </w:num>
  <w:num w:numId="22">
    <w:abstractNumId w:val="12"/>
  </w:num>
  <w:num w:numId="23">
    <w:abstractNumId w:val="4"/>
  </w:num>
  <w:num w:numId="24">
    <w:abstractNumId w:val="2"/>
  </w:num>
  <w:num w:numId="25">
    <w:abstractNumId w:val="25"/>
  </w:num>
  <w:num w:numId="26">
    <w:abstractNumId w:val="10"/>
  </w:num>
  <w:num w:numId="27">
    <w:abstractNumId w:val="26"/>
  </w:num>
  <w:num w:numId="28">
    <w:abstractNumId w:val="6"/>
  </w:num>
  <w:num w:numId="29">
    <w:abstractNumId w:val="3"/>
  </w:num>
  <w:num w:numId="30">
    <w:abstractNumId w:val="31"/>
  </w:num>
  <w:num w:numId="31">
    <w:abstractNumId w:val="21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28"/>
  </w:num>
  <w:num w:numId="37">
    <w:abstractNumId w:val="22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863CA"/>
    <w:rsid w:val="000C4A51"/>
    <w:rsid w:val="000D4714"/>
    <w:rsid w:val="000E5240"/>
    <w:rsid w:val="000E60BC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2F3678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6042"/>
    <w:rsid w:val="004C26A0"/>
    <w:rsid w:val="004F12D3"/>
    <w:rsid w:val="0053305A"/>
    <w:rsid w:val="00547F36"/>
    <w:rsid w:val="0055596D"/>
    <w:rsid w:val="005645F9"/>
    <w:rsid w:val="00573F0E"/>
    <w:rsid w:val="00586A29"/>
    <w:rsid w:val="00587F4D"/>
    <w:rsid w:val="005A2070"/>
    <w:rsid w:val="005D38CC"/>
    <w:rsid w:val="006041E2"/>
    <w:rsid w:val="00633EA3"/>
    <w:rsid w:val="00674CCC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1456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57D96"/>
    <w:rsid w:val="0098318B"/>
    <w:rsid w:val="009937F6"/>
    <w:rsid w:val="009A5097"/>
    <w:rsid w:val="009E7B10"/>
    <w:rsid w:val="00A1545F"/>
    <w:rsid w:val="00A360C5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B5279"/>
    <w:rsid w:val="00BC1DFD"/>
    <w:rsid w:val="00BF0094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72AB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E0FFF"/>
    <w:rsid w:val="00EF68B0"/>
    <w:rsid w:val="00F60AF1"/>
    <w:rsid w:val="00F76006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687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Silvana Ombris (c)</cp:lastModifiedBy>
  <cp:revision>17</cp:revision>
  <cp:lastPrinted>2004-01-22T16:32:00Z</cp:lastPrinted>
  <dcterms:created xsi:type="dcterms:W3CDTF">2021-02-26T08:04:00Z</dcterms:created>
  <dcterms:modified xsi:type="dcterms:W3CDTF">2021-06-11T10:47:00Z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2021-06-11T07:06:00Z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c92aeae8-d71d-411d-bd88-10d5dbc35dad</vt:lpwstr>
  </property>
  <property fmtid="{D5CDD505-2E9C-101B-9397-08002B2CF9AE}" pid="21" name="MSIP_Label_5fae8262-b78e-4366-8929-a5d6aac95320_ContentBits">
    <vt:lpwstr>0</vt:lpwstr>
  </property>
</Properties>
</file>